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DE0" w:rsidRDefault="004916D1" w:rsidP="004916D1">
      <w:pPr>
        <w:pStyle w:val="ListParagraph"/>
        <w:numPr>
          <w:ilvl w:val="1"/>
          <w:numId w:val="2"/>
        </w:numPr>
      </w:pPr>
      <w:r>
        <w:t>Parsing</w:t>
      </w:r>
    </w:p>
    <w:p w:rsidR="004916D1" w:rsidRDefault="004916D1" w:rsidP="004916D1">
      <w:pPr>
        <w:pStyle w:val="ListParagraph"/>
        <w:numPr>
          <w:ilvl w:val="2"/>
          <w:numId w:val="2"/>
        </w:numPr>
      </w:pPr>
      <w:r>
        <w:t>Why do we need to parse?</w:t>
      </w:r>
    </w:p>
    <w:p w:rsidR="004916D1" w:rsidRDefault="004916D1" w:rsidP="004916D1">
      <w:pPr>
        <w:pStyle w:val="ListParagraph"/>
        <w:numPr>
          <w:ilvl w:val="2"/>
          <w:numId w:val="2"/>
        </w:numPr>
      </w:pPr>
      <w:r>
        <w:t>What are the difficulties in parsing?</w:t>
      </w:r>
    </w:p>
    <w:p w:rsidR="004916D1" w:rsidRDefault="004916D1" w:rsidP="004916D1">
      <w:pPr>
        <w:pStyle w:val="ListParagraph"/>
        <w:numPr>
          <w:ilvl w:val="2"/>
          <w:numId w:val="2"/>
        </w:numPr>
      </w:pPr>
      <w:r>
        <w:t>How did we deal with the difficulties?</w:t>
      </w:r>
    </w:p>
    <w:p w:rsidR="004916D1" w:rsidRDefault="004916D1" w:rsidP="004916D1">
      <w:pPr>
        <w:pStyle w:val="ListParagraph"/>
        <w:numPr>
          <w:ilvl w:val="2"/>
          <w:numId w:val="2"/>
        </w:numPr>
      </w:pPr>
      <w:r>
        <w:t xml:space="preserve">Example of how we parsed to make sure it’s clear. </w:t>
      </w:r>
      <w:bookmarkStart w:id="0" w:name="_GoBack"/>
      <w:bookmarkEnd w:id="0"/>
    </w:p>
    <w:sectPr w:rsidR="004916D1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DA7" w:rsidRDefault="00404DA7">
      <w:pPr>
        <w:spacing w:after="0" w:line="240" w:lineRule="auto"/>
      </w:pPr>
      <w:r>
        <w:separator/>
      </w:r>
    </w:p>
    <w:p w:rsidR="00404DA7" w:rsidRDefault="00404DA7"/>
  </w:endnote>
  <w:endnote w:type="continuationSeparator" w:id="0">
    <w:p w:rsidR="00404DA7" w:rsidRDefault="00404DA7">
      <w:pPr>
        <w:spacing w:after="0" w:line="240" w:lineRule="auto"/>
      </w:pPr>
      <w:r>
        <w:continuationSeparator/>
      </w:r>
    </w:p>
    <w:p w:rsidR="00404DA7" w:rsidRDefault="00404D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3DE0" w:rsidRDefault="00404DA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DA7" w:rsidRDefault="00404DA7">
      <w:pPr>
        <w:spacing w:after="0" w:line="240" w:lineRule="auto"/>
      </w:pPr>
      <w:r>
        <w:separator/>
      </w:r>
    </w:p>
    <w:p w:rsidR="00404DA7" w:rsidRDefault="00404DA7"/>
  </w:footnote>
  <w:footnote w:type="continuationSeparator" w:id="0">
    <w:p w:rsidR="00404DA7" w:rsidRDefault="00404DA7">
      <w:pPr>
        <w:spacing w:after="0" w:line="240" w:lineRule="auto"/>
      </w:pPr>
      <w:r>
        <w:continuationSeparator/>
      </w:r>
    </w:p>
    <w:p w:rsidR="00404DA7" w:rsidRDefault="00404DA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02DBB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D1"/>
    <w:rsid w:val="00404DA7"/>
    <w:rsid w:val="004916D1"/>
    <w:rsid w:val="00E0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F758"/>
  <w15:chartTrackingRefBased/>
  <w15:docId w15:val="{EFEEACF3-90FD-5943-A5A2-B336E830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91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eivelarde/Library/Containers/com.microsoft.Word/Data/Library/Application%20Support/Microsoft/Office/16.0/DTS/Search/%7b7165E457-56C0-F04B-9E45-45218408A2B7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Jose Velarde M</cp:lastModifiedBy>
  <cp:revision>1</cp:revision>
  <dcterms:created xsi:type="dcterms:W3CDTF">2021-10-27T04:34:00Z</dcterms:created>
  <dcterms:modified xsi:type="dcterms:W3CDTF">2021-10-27T04:37:00Z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